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FC8D2" w14:textId="0797DFB6" w:rsidR="00644AFC" w:rsidRPr="00DA6CCC" w:rsidRDefault="003D603A" w:rsidP="00644AFC">
      <w:pPr>
        <w:spacing w:after="0"/>
        <w:rPr>
          <w:b/>
          <w:bCs/>
          <w:sz w:val="28"/>
          <w:szCs w:val="28"/>
        </w:rPr>
      </w:pPr>
      <w:sdt>
        <w:sdtPr>
          <w:rPr>
            <w:b/>
            <w:bCs/>
            <w:sz w:val="24"/>
            <w:szCs w:val="24"/>
          </w:rPr>
          <w:id w:val="-1863501683"/>
          <w:placeholder>
            <w:docPart w:val="A5A834CBFED743EF84A471C792D5123D"/>
          </w:placeholder>
        </w:sdtPr>
        <w:sdtEndPr>
          <w:rPr>
            <w:sz w:val="28"/>
            <w:szCs w:val="28"/>
          </w:rPr>
        </w:sdtEndPr>
        <w:sdtContent>
          <w:r w:rsidR="009E0C3F" w:rsidRPr="00DA6CCC">
            <w:rPr>
              <w:b/>
              <w:bCs/>
              <w:sz w:val="28"/>
              <w:szCs w:val="28"/>
            </w:rPr>
            <w:t xml:space="preserve">Assignment </w:t>
          </w:r>
          <w:r w:rsidR="00954112">
            <w:rPr>
              <w:b/>
              <w:bCs/>
              <w:sz w:val="28"/>
              <w:szCs w:val="28"/>
            </w:rPr>
            <w:t>3</w:t>
          </w:r>
        </w:sdtContent>
      </w:sdt>
    </w:p>
    <w:p w14:paraId="44E7DC28" w14:textId="192FDF11" w:rsidR="00644AFC" w:rsidRPr="00DA6CCC" w:rsidRDefault="003D603A" w:rsidP="00644AFC">
      <w:pPr>
        <w:spacing w:after="0"/>
        <w:rPr>
          <w:b/>
          <w:bCs/>
          <w:sz w:val="28"/>
          <w:szCs w:val="28"/>
        </w:rPr>
      </w:pPr>
      <w:sdt>
        <w:sdtPr>
          <w:rPr>
            <w:b/>
            <w:bCs/>
            <w:sz w:val="28"/>
            <w:szCs w:val="28"/>
          </w:rPr>
          <w:id w:val="448212688"/>
          <w:placeholder>
            <w:docPart w:val="5CD80CC8F8744B1B9C9C0BA432C1B9FB"/>
          </w:placeholder>
        </w:sdtPr>
        <w:sdtEndPr/>
        <w:sdtContent>
          <w:r w:rsidR="009E0C3F" w:rsidRPr="00DA6CCC">
            <w:rPr>
              <w:b/>
              <w:bCs/>
              <w:sz w:val="28"/>
              <w:szCs w:val="28"/>
            </w:rPr>
            <w:t>CS430</w:t>
          </w:r>
          <w:r w:rsidR="007F347E" w:rsidRPr="00DA6CCC">
            <w:rPr>
              <w:b/>
              <w:bCs/>
              <w:sz w:val="28"/>
              <w:szCs w:val="28"/>
            </w:rPr>
            <w:t>-0</w:t>
          </w:r>
          <w:r w:rsidR="009E0C3F" w:rsidRPr="00DA6CCC">
            <w:rPr>
              <w:b/>
              <w:bCs/>
              <w:sz w:val="28"/>
              <w:szCs w:val="28"/>
            </w:rPr>
            <w:t>1</w:t>
          </w:r>
        </w:sdtContent>
      </w:sdt>
    </w:p>
    <w:p w14:paraId="0DF5C965" w14:textId="283288A0" w:rsidR="00644AFC" w:rsidRPr="00DA6CCC" w:rsidRDefault="003D603A" w:rsidP="00644AFC">
      <w:pPr>
        <w:spacing w:after="0"/>
        <w:rPr>
          <w:b/>
          <w:bCs/>
          <w:sz w:val="28"/>
          <w:szCs w:val="28"/>
        </w:rPr>
      </w:pPr>
      <w:sdt>
        <w:sdtPr>
          <w:rPr>
            <w:b/>
            <w:bCs/>
            <w:sz w:val="28"/>
            <w:szCs w:val="28"/>
          </w:rPr>
          <w:id w:val="2147000745"/>
          <w:placeholder>
            <w:docPart w:val="10063FC7C15B419285CF791DCD4A5443"/>
          </w:placeholder>
        </w:sdtPr>
        <w:sdtEndPr/>
        <w:sdtContent>
          <w:r w:rsidR="009E0C3F" w:rsidRPr="00DA6CCC">
            <w:rPr>
              <w:b/>
              <w:bCs/>
              <w:sz w:val="28"/>
              <w:szCs w:val="28"/>
            </w:rPr>
            <w:t>Machine Learning on Cloud</w:t>
          </w:r>
        </w:sdtContent>
      </w:sdt>
    </w:p>
    <w:p w14:paraId="293BD985" w14:textId="4E3154EC" w:rsidR="009D3CFA" w:rsidRPr="00DA6CCC" w:rsidRDefault="003D603A" w:rsidP="00644AFC">
      <w:pPr>
        <w:spacing w:after="0"/>
        <w:rPr>
          <w:b/>
          <w:bCs/>
          <w:sz w:val="24"/>
          <w:szCs w:val="24"/>
        </w:rPr>
      </w:pPr>
      <w:sdt>
        <w:sdtPr>
          <w:rPr>
            <w:b/>
            <w:bCs/>
            <w:sz w:val="28"/>
            <w:szCs w:val="28"/>
          </w:rPr>
          <w:id w:val="-2033875039"/>
          <w:placeholder>
            <w:docPart w:val="42AABE1AC3CB4817936E2A3E98AF42AD"/>
          </w:placeholder>
        </w:sdtPr>
        <w:sdtEndPr/>
        <w:sdtContent>
          <w:r w:rsidR="009E0C3F" w:rsidRPr="00DA6CCC">
            <w:rPr>
              <w:b/>
              <w:bCs/>
              <w:sz w:val="28"/>
              <w:szCs w:val="28"/>
            </w:rPr>
            <w:t>Fall</w:t>
          </w:r>
          <w:r w:rsidR="007F347E" w:rsidRPr="00DA6CCC">
            <w:rPr>
              <w:b/>
              <w:bCs/>
              <w:sz w:val="28"/>
              <w:szCs w:val="28"/>
            </w:rPr>
            <w:t xml:space="preserve"> 202</w:t>
          </w:r>
          <w:r w:rsidR="00A24EF8" w:rsidRPr="00DA6CCC">
            <w:rPr>
              <w:b/>
              <w:bCs/>
              <w:sz w:val="28"/>
              <w:szCs w:val="28"/>
            </w:rPr>
            <w:t>2</w:t>
          </w:r>
        </w:sdtContent>
      </w:sdt>
      <w:r w:rsidR="00172CD8" w:rsidRPr="00DA6CCC">
        <w:rPr>
          <w:b/>
          <w:bCs/>
          <w:sz w:val="24"/>
          <w:szCs w:val="24"/>
        </w:rPr>
        <w:br/>
      </w:r>
    </w:p>
    <w:p w14:paraId="78149523" w14:textId="56FAFCC8" w:rsidR="009D3CFA" w:rsidRPr="00DA6CCC" w:rsidRDefault="003D603A" w:rsidP="009D3CFA">
      <w:pPr>
        <w:jc w:val="center"/>
        <w:rPr>
          <w:b/>
          <w:bCs/>
          <w:sz w:val="24"/>
          <w:szCs w:val="24"/>
        </w:rPr>
      </w:pPr>
      <w:sdt>
        <w:sdtPr>
          <w:rPr>
            <w:b/>
            <w:bCs/>
            <w:sz w:val="24"/>
            <w:szCs w:val="24"/>
          </w:rPr>
          <w:id w:val="-164563864"/>
          <w:placeholder>
            <w:docPart w:val="28A2FB704FC140A1B26A3657F8510AD9"/>
          </w:placeholder>
        </w:sdtPr>
        <w:sdtEndPr/>
        <w:sdtContent>
          <w:r w:rsidR="00BE3F4B" w:rsidRPr="00DA6CCC">
            <w:rPr>
              <w:b/>
              <w:bCs/>
              <w:sz w:val="24"/>
              <w:szCs w:val="24"/>
            </w:rPr>
            <w:t>Exploratory Data Analysis</w:t>
          </w:r>
          <w:r w:rsidR="00CC5023">
            <w:rPr>
              <w:b/>
              <w:bCs/>
              <w:sz w:val="24"/>
              <w:szCs w:val="24"/>
            </w:rPr>
            <w:t xml:space="preserve">, train the data </w:t>
          </w:r>
          <w:r w:rsidR="00995653">
            <w:rPr>
              <w:b/>
              <w:bCs/>
              <w:sz w:val="24"/>
              <w:szCs w:val="24"/>
            </w:rPr>
            <w:t>using classification techniques</w:t>
          </w:r>
        </w:sdtContent>
      </w:sdt>
      <w:r w:rsidR="009D3CFA" w:rsidRPr="00DA6CCC">
        <w:rPr>
          <w:b/>
          <w:bCs/>
          <w:sz w:val="24"/>
          <w:szCs w:val="24"/>
        </w:rPr>
        <w:t xml:space="preserve"> (100 points)</w:t>
      </w:r>
    </w:p>
    <w:p w14:paraId="723D79D1" w14:textId="3A6E7E10" w:rsidR="007F347E" w:rsidRPr="00DA6CCC" w:rsidRDefault="009D3CFA" w:rsidP="009D3CFA">
      <w:pPr>
        <w:jc w:val="both"/>
        <w:rPr>
          <w:sz w:val="24"/>
          <w:szCs w:val="24"/>
        </w:rPr>
      </w:pPr>
      <w:r w:rsidRPr="00DA6CCC">
        <w:rPr>
          <w:b/>
          <w:bCs/>
          <w:sz w:val="24"/>
          <w:szCs w:val="24"/>
        </w:rPr>
        <w:t>Goal:</w:t>
      </w:r>
      <w:r w:rsidRPr="00DA6CCC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004947901"/>
          <w:placeholder>
            <w:docPart w:val="D4CA38F7DC804C89AC4FAFB0F3D4F372"/>
          </w:placeholder>
          <w:text/>
        </w:sdtPr>
        <w:sdtEndPr/>
        <w:sdtContent>
          <w:r w:rsidR="00A55E0C" w:rsidRPr="00DA6CCC">
            <w:rPr>
              <w:sz w:val="24"/>
              <w:szCs w:val="24"/>
            </w:rPr>
            <w:t xml:space="preserve">The goal of this </w:t>
          </w:r>
          <w:r w:rsidR="009E0C3F" w:rsidRPr="00DA6CCC">
            <w:rPr>
              <w:sz w:val="24"/>
              <w:szCs w:val="24"/>
            </w:rPr>
            <w:t>assignment</w:t>
          </w:r>
          <w:r w:rsidR="00A55E0C" w:rsidRPr="00DA6CCC">
            <w:rPr>
              <w:sz w:val="24"/>
              <w:szCs w:val="24"/>
            </w:rPr>
            <w:t xml:space="preserve"> is </w:t>
          </w:r>
          <w:r w:rsidR="006B4634" w:rsidRPr="00DA6CCC">
            <w:rPr>
              <w:sz w:val="24"/>
              <w:szCs w:val="24"/>
            </w:rPr>
            <w:t xml:space="preserve">to </w:t>
          </w:r>
          <w:r w:rsidR="00682BF3" w:rsidRPr="00DA6CCC">
            <w:rPr>
              <w:sz w:val="24"/>
              <w:szCs w:val="24"/>
            </w:rPr>
            <w:t xml:space="preserve">use </w:t>
          </w:r>
          <w:r w:rsidR="00A80EDD" w:rsidRPr="00DA6CCC">
            <w:rPr>
              <w:sz w:val="24"/>
              <w:szCs w:val="24"/>
            </w:rPr>
            <w:t>Panda</w:t>
          </w:r>
          <w:r w:rsidR="00BE3F4B" w:rsidRPr="00DA6CCC">
            <w:rPr>
              <w:sz w:val="24"/>
              <w:szCs w:val="24"/>
            </w:rPr>
            <w:t>s/Matplotlib/Seaborn</w:t>
          </w:r>
          <w:r w:rsidR="00DC203A" w:rsidRPr="00DA6CCC">
            <w:rPr>
              <w:sz w:val="24"/>
              <w:szCs w:val="24"/>
            </w:rPr>
            <w:t xml:space="preserve"> to</w:t>
          </w:r>
          <w:r w:rsidR="000873FD" w:rsidRPr="00DA6CCC">
            <w:rPr>
              <w:sz w:val="24"/>
              <w:szCs w:val="24"/>
            </w:rPr>
            <w:t xml:space="preserve"> </w:t>
          </w:r>
          <w:r w:rsidR="009E0C3F" w:rsidRPr="00DA6CCC">
            <w:rPr>
              <w:sz w:val="24"/>
              <w:szCs w:val="24"/>
            </w:rPr>
            <w:t xml:space="preserve">explore the dataset, use </w:t>
          </w:r>
          <w:proofErr w:type="spellStart"/>
          <w:r w:rsidR="008B0D54" w:rsidRPr="00DA6CCC">
            <w:rPr>
              <w:sz w:val="24"/>
              <w:szCs w:val="24"/>
            </w:rPr>
            <w:t>S</w:t>
          </w:r>
          <w:r w:rsidR="009E0C3F" w:rsidRPr="00DA6CCC">
            <w:rPr>
              <w:sz w:val="24"/>
              <w:szCs w:val="24"/>
            </w:rPr>
            <w:t>ciket</w:t>
          </w:r>
          <w:proofErr w:type="spellEnd"/>
          <w:r w:rsidR="009E0C3F" w:rsidRPr="00DA6CCC">
            <w:rPr>
              <w:sz w:val="24"/>
              <w:szCs w:val="24"/>
            </w:rPr>
            <w:t xml:space="preserve">-learn libraries </w:t>
          </w:r>
          <w:r w:rsidR="00954112">
            <w:rPr>
              <w:sz w:val="24"/>
              <w:szCs w:val="24"/>
            </w:rPr>
            <w:t xml:space="preserve">do the data preprocessing, split the </w:t>
          </w:r>
          <w:r w:rsidR="003675FD" w:rsidRPr="00DA6CCC">
            <w:rPr>
              <w:sz w:val="24"/>
              <w:szCs w:val="24"/>
            </w:rPr>
            <w:t xml:space="preserve">data </w:t>
          </w:r>
          <w:r w:rsidR="00AB2CD8">
            <w:rPr>
              <w:sz w:val="24"/>
              <w:szCs w:val="24"/>
            </w:rPr>
            <w:t xml:space="preserve">and </w:t>
          </w:r>
          <w:r w:rsidR="00CC5023">
            <w:rPr>
              <w:sz w:val="24"/>
              <w:szCs w:val="24"/>
            </w:rPr>
            <w:t>train</w:t>
          </w:r>
          <w:r w:rsidR="00AB2CD8">
            <w:rPr>
              <w:sz w:val="24"/>
              <w:szCs w:val="24"/>
            </w:rPr>
            <w:t xml:space="preserve"> </w:t>
          </w:r>
          <w:r w:rsidR="00CC5023">
            <w:rPr>
              <w:sz w:val="24"/>
              <w:szCs w:val="24"/>
            </w:rPr>
            <w:t xml:space="preserve">models </w:t>
          </w:r>
          <w:r w:rsidR="00AB2CD8">
            <w:rPr>
              <w:sz w:val="24"/>
              <w:szCs w:val="24"/>
            </w:rPr>
            <w:t>with L</w:t>
          </w:r>
          <w:r w:rsidR="00CC5023">
            <w:rPr>
              <w:sz w:val="24"/>
              <w:szCs w:val="24"/>
            </w:rPr>
            <w:t>o</w:t>
          </w:r>
          <w:r w:rsidR="00AB2CD8">
            <w:rPr>
              <w:sz w:val="24"/>
              <w:szCs w:val="24"/>
            </w:rPr>
            <w:t>gistic Regression and SVM classification</w:t>
          </w:r>
          <w:r w:rsidR="00E50EEC" w:rsidRPr="00DA6CCC">
            <w:rPr>
              <w:sz w:val="24"/>
              <w:szCs w:val="24"/>
            </w:rPr>
            <w:t>.</w:t>
          </w:r>
          <w:r w:rsidR="000F5C22" w:rsidRPr="00DA6CCC">
            <w:rPr>
              <w:sz w:val="24"/>
              <w:szCs w:val="24"/>
            </w:rPr>
            <w:t xml:space="preserve"> </w:t>
          </w:r>
        </w:sdtContent>
      </w:sdt>
    </w:p>
    <w:p w14:paraId="4774370E" w14:textId="2066D50B" w:rsidR="009D3CFA" w:rsidRPr="00DA6CCC" w:rsidRDefault="009D3CFA" w:rsidP="009D3CFA">
      <w:pPr>
        <w:jc w:val="both"/>
        <w:rPr>
          <w:sz w:val="24"/>
          <w:szCs w:val="24"/>
        </w:rPr>
      </w:pPr>
      <w:r w:rsidRPr="00DA6CCC">
        <w:rPr>
          <w:b/>
          <w:bCs/>
          <w:sz w:val="24"/>
          <w:szCs w:val="24"/>
        </w:rPr>
        <w:t>Instructions:</w:t>
      </w:r>
      <w:r w:rsidRPr="00DA6CCC">
        <w:rPr>
          <w:sz w:val="24"/>
          <w:szCs w:val="24"/>
        </w:rPr>
        <w:t xml:space="preserve"> </w:t>
      </w:r>
      <w:r w:rsidR="00C7543E" w:rsidRPr="00DA6CCC">
        <w:rPr>
          <w:sz w:val="24"/>
          <w:szCs w:val="24"/>
        </w:rPr>
        <w:t xml:space="preserve">For this </w:t>
      </w:r>
      <w:r w:rsidR="003675FD" w:rsidRPr="00DA6CCC">
        <w:rPr>
          <w:sz w:val="24"/>
          <w:szCs w:val="24"/>
        </w:rPr>
        <w:t>assignment</w:t>
      </w:r>
      <w:r w:rsidR="00C7543E" w:rsidRPr="00DA6CCC">
        <w:rPr>
          <w:sz w:val="24"/>
          <w:szCs w:val="24"/>
        </w:rPr>
        <w:t xml:space="preserve">, you </w:t>
      </w:r>
      <w:r w:rsidR="00275961" w:rsidRPr="00DA6CCC">
        <w:rPr>
          <w:sz w:val="24"/>
          <w:szCs w:val="24"/>
        </w:rPr>
        <w:t>work on a Jupyter Notebook</w:t>
      </w:r>
      <w:r w:rsidR="00C7543E" w:rsidRPr="00DA6CCC">
        <w:rPr>
          <w:sz w:val="24"/>
          <w:szCs w:val="24"/>
        </w:rPr>
        <w:t xml:space="preserve">.  First, </w:t>
      </w:r>
      <w:r w:rsidR="003675FD" w:rsidRPr="00DA6CCC">
        <w:rPr>
          <w:sz w:val="24"/>
          <w:szCs w:val="24"/>
        </w:rPr>
        <w:t>create</w:t>
      </w:r>
      <w:r w:rsidR="004E0B61" w:rsidRPr="00DA6CCC">
        <w:rPr>
          <w:sz w:val="24"/>
          <w:szCs w:val="24"/>
        </w:rPr>
        <w:t xml:space="preserve"> a new notebook titled </w:t>
      </w:r>
      <w:r w:rsidR="003675FD" w:rsidRPr="00DA6CCC">
        <w:rPr>
          <w:b/>
          <w:bCs/>
          <w:sz w:val="24"/>
          <w:szCs w:val="24"/>
        </w:rPr>
        <w:t>Assignement</w:t>
      </w:r>
      <w:r w:rsidR="008F1844">
        <w:rPr>
          <w:b/>
          <w:bCs/>
          <w:sz w:val="24"/>
          <w:szCs w:val="24"/>
        </w:rPr>
        <w:t>3</w:t>
      </w:r>
      <w:r w:rsidR="004E0B61" w:rsidRPr="00DA6CCC">
        <w:rPr>
          <w:b/>
          <w:bCs/>
          <w:sz w:val="24"/>
          <w:szCs w:val="24"/>
        </w:rPr>
        <w:t>_XXX</w:t>
      </w:r>
      <w:r w:rsidR="004E0B61" w:rsidRPr="00DA6CCC">
        <w:rPr>
          <w:sz w:val="24"/>
          <w:szCs w:val="24"/>
        </w:rPr>
        <w:t xml:space="preserve">, where </w:t>
      </w:r>
      <w:r w:rsidR="004E0B61" w:rsidRPr="00DA6CCC">
        <w:rPr>
          <w:b/>
          <w:bCs/>
          <w:sz w:val="24"/>
          <w:szCs w:val="24"/>
        </w:rPr>
        <w:t>XXX</w:t>
      </w:r>
      <w:r w:rsidR="004E0B61" w:rsidRPr="00DA6CCC">
        <w:rPr>
          <w:sz w:val="24"/>
          <w:szCs w:val="24"/>
        </w:rPr>
        <w:t xml:space="preserve"> are your initials. Also create a GitHub repository titled </w:t>
      </w:r>
      <w:r w:rsidR="003675FD" w:rsidRPr="00DA6CCC">
        <w:rPr>
          <w:b/>
          <w:bCs/>
          <w:sz w:val="24"/>
          <w:szCs w:val="24"/>
        </w:rPr>
        <w:t>Assignement</w:t>
      </w:r>
      <w:r w:rsidR="000C58DF">
        <w:rPr>
          <w:b/>
          <w:bCs/>
          <w:sz w:val="24"/>
          <w:szCs w:val="24"/>
        </w:rPr>
        <w:t>3</w:t>
      </w:r>
      <w:r w:rsidR="004E0B61" w:rsidRPr="00DA6CCC">
        <w:rPr>
          <w:b/>
          <w:bCs/>
          <w:sz w:val="24"/>
          <w:szCs w:val="24"/>
        </w:rPr>
        <w:t>_XXX</w:t>
      </w:r>
      <w:r w:rsidR="004E0B61" w:rsidRPr="00DA6CCC">
        <w:rPr>
          <w:sz w:val="24"/>
          <w:szCs w:val="24"/>
        </w:rPr>
        <w:t xml:space="preserve"> to which you can push your code.  Then complete the following:</w:t>
      </w:r>
    </w:p>
    <w:p w14:paraId="75DE7D9A" w14:textId="5E641AF7" w:rsidR="00DA6CCC" w:rsidRPr="00AC7A0C" w:rsidRDefault="003675FD" w:rsidP="00A91ED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C7A0C">
        <w:rPr>
          <w:sz w:val="24"/>
          <w:szCs w:val="24"/>
        </w:rPr>
        <w:t xml:space="preserve">In this assignment, you will need to work on the </w:t>
      </w:r>
      <w:proofErr w:type="spellStart"/>
      <w:r w:rsidR="00EC3720" w:rsidRPr="00AC7A0C">
        <w:rPr>
          <w:b/>
          <w:bCs/>
          <w:sz w:val="24"/>
          <w:szCs w:val="24"/>
        </w:rPr>
        <w:t>customer_data</w:t>
      </w:r>
      <w:proofErr w:type="spellEnd"/>
      <w:r w:rsidR="00EC3720" w:rsidRPr="00AC7A0C">
        <w:rPr>
          <w:sz w:val="24"/>
          <w:szCs w:val="24"/>
        </w:rPr>
        <w:t xml:space="preserve"> from </w:t>
      </w:r>
      <w:r w:rsidR="00990368" w:rsidRPr="00AC7A0C">
        <w:rPr>
          <w:sz w:val="24"/>
          <w:szCs w:val="24"/>
        </w:rPr>
        <w:t>Credit Risk Classificatio</w:t>
      </w:r>
      <w:r w:rsidR="00A91EDE" w:rsidRPr="00AC7A0C">
        <w:rPr>
          <w:sz w:val="24"/>
          <w:szCs w:val="24"/>
        </w:rPr>
        <w:t>n</w:t>
      </w:r>
      <w:r w:rsidR="006270FD" w:rsidRPr="00AC7A0C">
        <w:rPr>
          <w:sz w:val="24"/>
          <w:szCs w:val="24"/>
        </w:rPr>
        <w:t xml:space="preserve"> </w:t>
      </w:r>
      <w:r w:rsidR="00990368" w:rsidRPr="00AC7A0C">
        <w:rPr>
          <w:sz w:val="24"/>
          <w:szCs w:val="24"/>
        </w:rPr>
        <w:t>Dataset</w:t>
      </w:r>
      <w:r w:rsidR="00F56708" w:rsidRPr="00AC7A0C">
        <w:rPr>
          <w:sz w:val="24"/>
          <w:szCs w:val="24"/>
        </w:rPr>
        <w:t xml:space="preserve"> </w:t>
      </w:r>
      <w:r w:rsidRPr="00AC7A0C">
        <w:rPr>
          <w:sz w:val="24"/>
          <w:szCs w:val="24"/>
        </w:rPr>
        <w:t>(</w:t>
      </w:r>
      <w:r w:rsidR="00F56708" w:rsidRPr="00AC7A0C">
        <w:rPr>
          <w:sz w:val="24"/>
          <w:szCs w:val="24"/>
        </w:rPr>
        <w:t>https://www.kaggle.com/datasets/praveengovi/credit-risk-classification-dataset</w:t>
      </w:r>
      <w:r w:rsidRPr="00AC7A0C">
        <w:rPr>
          <w:sz w:val="24"/>
          <w:szCs w:val="24"/>
        </w:rPr>
        <w:t>)</w:t>
      </w:r>
      <w:r w:rsidR="00B663B2" w:rsidRPr="00AC7A0C">
        <w:rPr>
          <w:sz w:val="24"/>
          <w:szCs w:val="24"/>
        </w:rPr>
        <w:t xml:space="preserve">. </w:t>
      </w:r>
      <w:r w:rsidR="008B0D54" w:rsidRPr="00AC7A0C">
        <w:rPr>
          <w:sz w:val="24"/>
          <w:szCs w:val="24"/>
        </w:rPr>
        <w:t>The dependent variable of the dataset is</w:t>
      </w:r>
      <w:r w:rsidR="003B0B32" w:rsidRPr="00AC7A0C">
        <w:rPr>
          <w:sz w:val="24"/>
          <w:szCs w:val="24"/>
        </w:rPr>
        <w:t xml:space="preserve"> label</w:t>
      </w:r>
      <w:r w:rsidR="004B7EEF" w:rsidRPr="00AC7A0C">
        <w:rPr>
          <w:sz w:val="24"/>
          <w:szCs w:val="24"/>
        </w:rPr>
        <w:t>-</w:t>
      </w:r>
      <w:r w:rsidR="003B0B32" w:rsidRPr="00AC7A0C">
        <w:rPr>
          <w:sz w:val="24"/>
          <w:szCs w:val="24"/>
        </w:rPr>
        <w:t>Target Column 0-Low Credit Risk 1-High Credit Risk</w:t>
      </w:r>
      <w:r w:rsidR="008B0D54" w:rsidRPr="00AC7A0C">
        <w:rPr>
          <w:sz w:val="24"/>
          <w:szCs w:val="24"/>
        </w:rPr>
        <w:t xml:space="preserve">. </w:t>
      </w:r>
      <w:r w:rsidR="004B7EEF" w:rsidRPr="00AC7A0C">
        <w:rPr>
          <w:sz w:val="24"/>
          <w:szCs w:val="24"/>
        </w:rPr>
        <w:t xml:space="preserve">Do necessary data </w:t>
      </w:r>
      <w:r w:rsidR="000C4227" w:rsidRPr="00AC7A0C">
        <w:rPr>
          <w:sz w:val="24"/>
          <w:szCs w:val="24"/>
        </w:rPr>
        <w:t>preprocessing</w:t>
      </w:r>
      <w:r w:rsidR="00B81CC7" w:rsidRPr="00AC7A0C">
        <w:rPr>
          <w:sz w:val="24"/>
          <w:szCs w:val="24"/>
        </w:rPr>
        <w:t>.</w:t>
      </w:r>
    </w:p>
    <w:p w14:paraId="416B5E41" w14:textId="1FE719FA" w:rsidR="0063496B" w:rsidRPr="00AC7A0C" w:rsidRDefault="0063496B" w:rsidP="0063496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C7A0C">
        <w:rPr>
          <w:sz w:val="24"/>
          <w:szCs w:val="24"/>
        </w:rPr>
        <w:t xml:space="preserve">Find the </w:t>
      </w:r>
      <w:r w:rsidR="00736F4D">
        <w:rPr>
          <w:sz w:val="24"/>
          <w:szCs w:val="24"/>
        </w:rPr>
        <w:t xml:space="preserve">best </w:t>
      </w:r>
      <w:r w:rsidRPr="00AC7A0C">
        <w:rPr>
          <w:sz w:val="24"/>
          <w:szCs w:val="24"/>
        </w:rPr>
        <w:t>Score of the c</w:t>
      </w:r>
      <w:r w:rsidR="003D20D0" w:rsidRPr="00AC7A0C">
        <w:rPr>
          <w:sz w:val="24"/>
          <w:szCs w:val="24"/>
        </w:rPr>
        <w:t>lassifier and print them in a pretty table:</w:t>
      </w:r>
    </w:p>
    <w:p w14:paraId="5D806A8C" w14:textId="53B07FD5" w:rsidR="00B81CC7" w:rsidRPr="00EE1229" w:rsidRDefault="00DF3CC7" w:rsidP="00DF3CC7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EE1229">
        <w:rPr>
          <w:b/>
          <w:bCs/>
          <w:sz w:val="24"/>
          <w:szCs w:val="24"/>
        </w:rPr>
        <w:t>Stratified K Fold Cross validation technique with SV</w:t>
      </w:r>
      <w:r w:rsidR="008B6C48" w:rsidRPr="00EE1229">
        <w:rPr>
          <w:b/>
          <w:bCs/>
          <w:sz w:val="24"/>
          <w:szCs w:val="24"/>
        </w:rPr>
        <w:t>C classifier</w:t>
      </w:r>
    </w:p>
    <w:p w14:paraId="78FB38AF" w14:textId="3524F867" w:rsidR="008B6C48" w:rsidRPr="00EE1229" w:rsidRDefault="007E3E89" w:rsidP="00DF3CC7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EE1229">
        <w:rPr>
          <w:b/>
          <w:bCs/>
          <w:sz w:val="24"/>
          <w:szCs w:val="24"/>
        </w:rPr>
        <w:t>Repeated Random Subsampling</w:t>
      </w:r>
      <w:r w:rsidRPr="00EE1229">
        <w:rPr>
          <w:b/>
          <w:bCs/>
          <w:sz w:val="24"/>
          <w:szCs w:val="24"/>
        </w:rPr>
        <w:t xml:space="preserve"> </w:t>
      </w:r>
      <w:r w:rsidR="0063496B" w:rsidRPr="00EE1229">
        <w:rPr>
          <w:b/>
          <w:bCs/>
          <w:sz w:val="24"/>
          <w:szCs w:val="24"/>
        </w:rPr>
        <w:t>technique with SVC classifier</w:t>
      </w:r>
    </w:p>
    <w:p w14:paraId="665A6214" w14:textId="3BF58648" w:rsidR="003D20D0" w:rsidRPr="00EE1229" w:rsidRDefault="0073281D" w:rsidP="00DF3CC7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EE1229">
        <w:rPr>
          <w:b/>
          <w:bCs/>
          <w:sz w:val="24"/>
          <w:szCs w:val="24"/>
        </w:rPr>
        <w:t xml:space="preserve">Randomized search </w:t>
      </w:r>
      <w:r w:rsidR="00D329B6" w:rsidRPr="00EE1229">
        <w:rPr>
          <w:b/>
          <w:bCs/>
          <w:sz w:val="24"/>
          <w:szCs w:val="24"/>
        </w:rPr>
        <w:t>with Logistic Regressor</w:t>
      </w:r>
    </w:p>
    <w:p w14:paraId="552D4123" w14:textId="22D04EC1" w:rsidR="00D81EDA" w:rsidRPr="00EE1229" w:rsidRDefault="00D81EDA" w:rsidP="00DF3CC7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EE1229">
        <w:rPr>
          <w:b/>
          <w:bCs/>
          <w:sz w:val="24"/>
          <w:szCs w:val="24"/>
        </w:rPr>
        <w:t xml:space="preserve">Grid search with </w:t>
      </w:r>
      <w:r w:rsidR="00E03C34" w:rsidRPr="00EE1229">
        <w:rPr>
          <w:b/>
          <w:bCs/>
          <w:sz w:val="24"/>
          <w:szCs w:val="24"/>
        </w:rPr>
        <w:t>SV</w:t>
      </w:r>
      <w:r w:rsidR="00146CE3" w:rsidRPr="00EE1229">
        <w:rPr>
          <w:b/>
          <w:bCs/>
          <w:sz w:val="24"/>
          <w:szCs w:val="24"/>
        </w:rPr>
        <w:t>C classifier</w:t>
      </w:r>
    </w:p>
    <w:p w14:paraId="2C6A08EC" w14:textId="758FFB9B" w:rsidR="00146CE3" w:rsidRPr="00AC7A0C" w:rsidRDefault="00146CE3" w:rsidP="00146CE3">
      <w:pPr>
        <w:pStyle w:val="ListParagraph"/>
        <w:ind w:left="1080"/>
        <w:rPr>
          <w:sz w:val="24"/>
          <w:szCs w:val="24"/>
        </w:rPr>
      </w:pPr>
      <w:r w:rsidRPr="00AC7A0C">
        <w:rPr>
          <w:sz w:val="24"/>
          <w:szCs w:val="24"/>
        </w:rPr>
        <w:t xml:space="preserve">Make sure select the </w:t>
      </w:r>
      <w:r w:rsidR="00B847CC" w:rsidRPr="00AC7A0C">
        <w:rPr>
          <w:sz w:val="24"/>
          <w:szCs w:val="24"/>
        </w:rPr>
        <w:t xml:space="preserve">relevant parameters. Some useful </w:t>
      </w:r>
      <w:r w:rsidR="000B270E" w:rsidRPr="00AC7A0C">
        <w:rPr>
          <w:sz w:val="24"/>
          <w:szCs w:val="24"/>
        </w:rPr>
        <w:t>documentations are:</w:t>
      </w:r>
    </w:p>
    <w:p w14:paraId="2FB44EC3" w14:textId="0A34E063" w:rsidR="000B270E" w:rsidRPr="00AC7A0C" w:rsidRDefault="00DD51A2" w:rsidP="00DD51A2">
      <w:pPr>
        <w:pStyle w:val="ListParagraph"/>
        <w:numPr>
          <w:ilvl w:val="0"/>
          <w:numId w:val="11"/>
        </w:numPr>
        <w:rPr>
          <w:sz w:val="24"/>
          <w:szCs w:val="24"/>
        </w:rPr>
      </w:pPr>
      <w:hyperlink r:id="rId9" w:history="1">
        <w:r w:rsidRPr="00AC7A0C">
          <w:rPr>
            <w:rStyle w:val="Hyperlink"/>
            <w:sz w:val="24"/>
            <w:szCs w:val="24"/>
          </w:rPr>
          <w:t>https://scikit-learn.org/stable/modules/generated/sklearn.linear_model.LogisticRegression.html</w:t>
        </w:r>
      </w:hyperlink>
    </w:p>
    <w:p w14:paraId="7417EF52" w14:textId="14476648" w:rsidR="00DD51A2" w:rsidRPr="00AC7A0C" w:rsidRDefault="00DD51A2" w:rsidP="00DD51A2">
      <w:pPr>
        <w:pStyle w:val="ListParagraph"/>
        <w:numPr>
          <w:ilvl w:val="0"/>
          <w:numId w:val="11"/>
        </w:numPr>
        <w:rPr>
          <w:sz w:val="24"/>
          <w:szCs w:val="24"/>
        </w:rPr>
      </w:pPr>
      <w:hyperlink r:id="rId10" w:history="1">
        <w:r w:rsidRPr="00AC7A0C">
          <w:rPr>
            <w:rStyle w:val="Hyperlink"/>
            <w:sz w:val="24"/>
            <w:szCs w:val="24"/>
          </w:rPr>
          <w:t>https://scikit-learn.org/stable/modules/generated/sklearn.svm.SVC.html</w:t>
        </w:r>
      </w:hyperlink>
    </w:p>
    <w:p w14:paraId="6C5D5225" w14:textId="1FAA5C36" w:rsidR="00DD51A2" w:rsidRPr="00AC7A0C" w:rsidRDefault="00C57994" w:rsidP="00DD51A2">
      <w:pPr>
        <w:pStyle w:val="ListParagraph"/>
        <w:numPr>
          <w:ilvl w:val="0"/>
          <w:numId w:val="11"/>
        </w:numPr>
        <w:rPr>
          <w:sz w:val="24"/>
          <w:szCs w:val="24"/>
        </w:rPr>
      </w:pPr>
      <w:hyperlink r:id="rId11" w:history="1">
        <w:r w:rsidRPr="00AC7A0C">
          <w:rPr>
            <w:rStyle w:val="Hyperlink"/>
            <w:sz w:val="24"/>
            <w:szCs w:val="24"/>
          </w:rPr>
          <w:t>https://scikit-learn.org/stable/modules/generated/sklearn.model_selection.StratifiedKFold.html</w:t>
        </w:r>
      </w:hyperlink>
    </w:p>
    <w:p w14:paraId="7536829C" w14:textId="47146A13" w:rsidR="00C57994" w:rsidRDefault="00AC7A0C" w:rsidP="00DD51A2">
      <w:pPr>
        <w:pStyle w:val="ListParagraph"/>
        <w:numPr>
          <w:ilvl w:val="0"/>
          <w:numId w:val="11"/>
        </w:numPr>
        <w:rPr>
          <w:sz w:val="24"/>
          <w:szCs w:val="24"/>
        </w:rPr>
      </w:pPr>
      <w:hyperlink r:id="rId12" w:history="1">
        <w:r w:rsidRPr="00AC7A0C">
          <w:rPr>
            <w:rStyle w:val="Hyperlink"/>
            <w:sz w:val="24"/>
            <w:szCs w:val="24"/>
          </w:rPr>
          <w:t>https://scikit-learn.org/stable/modules/generated/sklearn.model_selection.ShuffleSplit.html</w:t>
        </w:r>
      </w:hyperlink>
    </w:p>
    <w:p w14:paraId="75364539" w14:textId="781842E8" w:rsidR="00B87138" w:rsidRDefault="00B87138" w:rsidP="00DD51A2">
      <w:pPr>
        <w:pStyle w:val="ListParagraph"/>
        <w:numPr>
          <w:ilvl w:val="0"/>
          <w:numId w:val="11"/>
        </w:numPr>
        <w:rPr>
          <w:sz w:val="24"/>
          <w:szCs w:val="24"/>
        </w:rPr>
      </w:pPr>
      <w:hyperlink r:id="rId13" w:history="1">
        <w:r w:rsidRPr="00C875E1">
          <w:rPr>
            <w:rStyle w:val="Hyperlink"/>
            <w:sz w:val="24"/>
            <w:szCs w:val="24"/>
          </w:rPr>
          <w:t>https://scikit-learn.org/stable/modules/generated/sklearn.model_selection.GridSearchCV.html</w:t>
        </w:r>
      </w:hyperlink>
    </w:p>
    <w:p w14:paraId="5D741700" w14:textId="2A5E0965" w:rsidR="00EE1229" w:rsidRDefault="00EE1229" w:rsidP="00EE1229">
      <w:pPr>
        <w:pStyle w:val="ListParagraph"/>
        <w:numPr>
          <w:ilvl w:val="0"/>
          <w:numId w:val="11"/>
        </w:numPr>
        <w:rPr>
          <w:sz w:val="24"/>
          <w:szCs w:val="24"/>
        </w:rPr>
      </w:pPr>
      <w:hyperlink r:id="rId14" w:history="1">
        <w:r w:rsidRPr="00C875E1">
          <w:rPr>
            <w:rStyle w:val="Hyperlink"/>
            <w:sz w:val="24"/>
            <w:szCs w:val="24"/>
          </w:rPr>
          <w:t>https://scikit-learn.org/stable/modules/generated/sklearn.model_selection.RandomizedSearchCV.html</w:t>
        </w:r>
      </w:hyperlink>
    </w:p>
    <w:p w14:paraId="1DEA64A4" w14:textId="77777777" w:rsidR="00EE1229" w:rsidRPr="00EE1229" w:rsidRDefault="00EE1229" w:rsidP="00EE1229">
      <w:pPr>
        <w:pStyle w:val="ListParagraph"/>
        <w:ind w:left="1800"/>
        <w:rPr>
          <w:sz w:val="24"/>
          <w:szCs w:val="24"/>
        </w:rPr>
      </w:pPr>
    </w:p>
    <w:p w14:paraId="63CB83E0" w14:textId="77777777" w:rsidR="00AC7A0C" w:rsidRPr="00AC7A0C" w:rsidRDefault="00AC7A0C" w:rsidP="00AC7A0C">
      <w:pPr>
        <w:pStyle w:val="ListParagraph"/>
        <w:ind w:left="1800"/>
        <w:rPr>
          <w:sz w:val="24"/>
          <w:szCs w:val="24"/>
        </w:rPr>
      </w:pPr>
    </w:p>
    <w:p w14:paraId="30D75B7D" w14:textId="2C42EDA8" w:rsidR="00432025" w:rsidRPr="00AC7A0C" w:rsidRDefault="00B66B0F" w:rsidP="00DA6CC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C7A0C">
        <w:rPr>
          <w:sz w:val="24"/>
          <w:szCs w:val="24"/>
        </w:rPr>
        <w:t xml:space="preserve">Ensure your notebook is organized and has proper </w:t>
      </w:r>
      <w:r w:rsidRPr="00AC7A0C">
        <w:rPr>
          <w:b/>
          <w:bCs/>
          <w:sz w:val="24"/>
          <w:szCs w:val="24"/>
        </w:rPr>
        <w:t>Markdown comments,</w:t>
      </w:r>
      <w:r w:rsidRPr="00AC7A0C">
        <w:rPr>
          <w:sz w:val="24"/>
          <w:szCs w:val="24"/>
        </w:rPr>
        <w:t xml:space="preserve"> etc.  You can assume that after someone see the raw notebook</w:t>
      </w:r>
      <w:r w:rsidR="00C7132F" w:rsidRPr="00AC7A0C">
        <w:rPr>
          <w:sz w:val="24"/>
          <w:szCs w:val="24"/>
        </w:rPr>
        <w:t>, so it should be clear.</w:t>
      </w:r>
    </w:p>
    <w:p w14:paraId="167019C4" w14:textId="463FD312" w:rsidR="009D3CFA" w:rsidRPr="00DA6CCC" w:rsidRDefault="00DA6CCC" w:rsidP="00172CD8">
      <w:pPr>
        <w:rPr>
          <w:sz w:val="24"/>
          <w:szCs w:val="24"/>
        </w:rPr>
      </w:pPr>
      <w:r w:rsidRPr="00AC7A0C">
        <w:rPr>
          <w:b/>
          <w:bCs/>
          <w:sz w:val="24"/>
          <w:szCs w:val="24"/>
        </w:rPr>
        <w:t>Assignment</w:t>
      </w:r>
      <w:r w:rsidR="009D3CFA" w:rsidRPr="00AC7A0C">
        <w:rPr>
          <w:b/>
          <w:bCs/>
          <w:sz w:val="24"/>
          <w:szCs w:val="24"/>
        </w:rPr>
        <w:t xml:space="preserve"> Submission: </w:t>
      </w:r>
      <w:sdt>
        <w:sdtPr>
          <w:rPr>
            <w:sz w:val="24"/>
            <w:szCs w:val="24"/>
          </w:rPr>
          <w:id w:val="728735635"/>
          <w:placeholder>
            <w:docPart w:val="9A5EFCB14A724928A711B6EAF907D4CC"/>
          </w:placeholder>
          <w:text/>
        </w:sdtPr>
        <w:sdtEndPr/>
        <w:sdtContent>
          <w:r w:rsidR="001D018E" w:rsidRPr="00AC7A0C">
            <w:rPr>
              <w:sz w:val="24"/>
              <w:szCs w:val="24"/>
            </w:rPr>
            <w:t>Upload a link to your GitHub repository</w:t>
          </w:r>
          <w:r w:rsidR="002D39F5" w:rsidRPr="00AC7A0C">
            <w:rPr>
              <w:sz w:val="24"/>
              <w:szCs w:val="24"/>
            </w:rPr>
            <w:t xml:space="preserve"> for the project in the area provided in Moodle</w:t>
          </w:r>
          <w:r w:rsidR="001D018E" w:rsidRPr="00AC7A0C">
            <w:rPr>
              <w:sz w:val="24"/>
              <w:szCs w:val="24"/>
            </w:rPr>
            <w:t xml:space="preserve"> </w:t>
          </w:r>
          <w:r w:rsidR="004E0B61" w:rsidRPr="00AC7A0C">
            <w:rPr>
              <w:sz w:val="24"/>
              <w:szCs w:val="24"/>
            </w:rPr>
            <w:t>b</w:t>
          </w:r>
          <w:r w:rsidR="001D018E" w:rsidRPr="00AC7A0C">
            <w:rPr>
              <w:sz w:val="24"/>
              <w:szCs w:val="24"/>
            </w:rPr>
            <w:t>y the deadline specified.</w:t>
          </w:r>
        </w:sdtContent>
      </w:sdt>
    </w:p>
    <w:sectPr w:rsidR="009D3CFA" w:rsidRPr="00DA6CCC" w:rsidSect="00972528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52B96"/>
    <w:multiLevelType w:val="hybridMultilevel"/>
    <w:tmpl w:val="E64E0394"/>
    <w:lvl w:ilvl="0" w:tplc="9BAC939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A4BE1"/>
    <w:multiLevelType w:val="hybridMultilevel"/>
    <w:tmpl w:val="F4143B4A"/>
    <w:lvl w:ilvl="0" w:tplc="A3081A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5D31AC1"/>
    <w:multiLevelType w:val="hybridMultilevel"/>
    <w:tmpl w:val="43163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419F8"/>
    <w:multiLevelType w:val="hybridMultilevel"/>
    <w:tmpl w:val="2DD49B5A"/>
    <w:lvl w:ilvl="0" w:tplc="AC82A1A2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167C25"/>
    <w:multiLevelType w:val="hybridMultilevel"/>
    <w:tmpl w:val="DA0C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56AF0"/>
    <w:multiLevelType w:val="hybridMultilevel"/>
    <w:tmpl w:val="A888F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406461"/>
    <w:multiLevelType w:val="hybridMultilevel"/>
    <w:tmpl w:val="37D66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E859E9"/>
    <w:multiLevelType w:val="hybridMultilevel"/>
    <w:tmpl w:val="D1F06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A53780"/>
    <w:multiLevelType w:val="hybridMultilevel"/>
    <w:tmpl w:val="CB94A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F82EF1"/>
    <w:multiLevelType w:val="hybridMultilevel"/>
    <w:tmpl w:val="B518CD54"/>
    <w:lvl w:ilvl="0" w:tplc="67162A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7338E4"/>
    <w:multiLevelType w:val="hybridMultilevel"/>
    <w:tmpl w:val="82D2146A"/>
    <w:lvl w:ilvl="0" w:tplc="0B6231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30832957">
    <w:abstractNumId w:val="2"/>
  </w:num>
  <w:num w:numId="2" w16cid:durableId="15814277">
    <w:abstractNumId w:val="10"/>
  </w:num>
  <w:num w:numId="3" w16cid:durableId="1255090564">
    <w:abstractNumId w:val="1"/>
  </w:num>
  <w:num w:numId="4" w16cid:durableId="1933246537">
    <w:abstractNumId w:val="5"/>
  </w:num>
  <w:num w:numId="5" w16cid:durableId="1036856931">
    <w:abstractNumId w:val="8"/>
  </w:num>
  <w:num w:numId="6" w16cid:durableId="1568109397">
    <w:abstractNumId w:val="4"/>
  </w:num>
  <w:num w:numId="7" w16cid:durableId="475685893">
    <w:abstractNumId w:val="0"/>
  </w:num>
  <w:num w:numId="8" w16cid:durableId="1895694517">
    <w:abstractNumId w:val="7"/>
  </w:num>
  <w:num w:numId="9" w16cid:durableId="638262477">
    <w:abstractNumId w:val="6"/>
  </w:num>
  <w:num w:numId="10" w16cid:durableId="1384404925">
    <w:abstractNumId w:val="9"/>
  </w:num>
  <w:num w:numId="11" w16cid:durableId="8283235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S1MLE0N7M0MjU0NzRR0lEKTi0uzszPAykwqgUAwwojjCwAAAA="/>
  </w:docVars>
  <w:rsids>
    <w:rsidRoot w:val="007F347E"/>
    <w:rsid w:val="00001160"/>
    <w:rsid w:val="00001819"/>
    <w:rsid w:val="000070D1"/>
    <w:rsid w:val="0001330C"/>
    <w:rsid w:val="00014603"/>
    <w:rsid w:val="00015D78"/>
    <w:rsid w:val="00023975"/>
    <w:rsid w:val="00040D7A"/>
    <w:rsid w:val="000420AD"/>
    <w:rsid w:val="000466DA"/>
    <w:rsid w:val="000568BF"/>
    <w:rsid w:val="0006622D"/>
    <w:rsid w:val="000873FD"/>
    <w:rsid w:val="000A6021"/>
    <w:rsid w:val="000A6B89"/>
    <w:rsid w:val="000A6D28"/>
    <w:rsid w:val="000B270E"/>
    <w:rsid w:val="000B7C01"/>
    <w:rsid w:val="000C4227"/>
    <w:rsid w:val="000C58DF"/>
    <w:rsid w:val="000D4289"/>
    <w:rsid w:val="000E32AC"/>
    <w:rsid w:val="000E74D6"/>
    <w:rsid w:val="000F0B02"/>
    <w:rsid w:val="000F5C22"/>
    <w:rsid w:val="001250B2"/>
    <w:rsid w:val="00127AB2"/>
    <w:rsid w:val="00146CE3"/>
    <w:rsid w:val="0017155F"/>
    <w:rsid w:val="0017182F"/>
    <w:rsid w:val="00172CD8"/>
    <w:rsid w:val="00175D24"/>
    <w:rsid w:val="00176A81"/>
    <w:rsid w:val="00180366"/>
    <w:rsid w:val="001A2022"/>
    <w:rsid w:val="001B6CA2"/>
    <w:rsid w:val="001C2132"/>
    <w:rsid w:val="001D018E"/>
    <w:rsid w:val="001E310A"/>
    <w:rsid w:val="001E4644"/>
    <w:rsid w:val="001F5366"/>
    <w:rsid w:val="00204546"/>
    <w:rsid w:val="00207F19"/>
    <w:rsid w:val="00220397"/>
    <w:rsid w:val="00220B06"/>
    <w:rsid w:val="00222F36"/>
    <w:rsid w:val="00232FA1"/>
    <w:rsid w:val="002419B5"/>
    <w:rsid w:val="002602ED"/>
    <w:rsid w:val="00266268"/>
    <w:rsid w:val="00271C99"/>
    <w:rsid w:val="00275961"/>
    <w:rsid w:val="002A036C"/>
    <w:rsid w:val="002C66D3"/>
    <w:rsid w:val="002D39F5"/>
    <w:rsid w:val="00315AFA"/>
    <w:rsid w:val="00323BDF"/>
    <w:rsid w:val="003572EE"/>
    <w:rsid w:val="00366B72"/>
    <w:rsid w:val="003675FD"/>
    <w:rsid w:val="00386E8C"/>
    <w:rsid w:val="00390ECF"/>
    <w:rsid w:val="003B0B32"/>
    <w:rsid w:val="003B1899"/>
    <w:rsid w:val="003B3BBF"/>
    <w:rsid w:val="003C6D3B"/>
    <w:rsid w:val="003D20D0"/>
    <w:rsid w:val="003D603A"/>
    <w:rsid w:val="003F5EB9"/>
    <w:rsid w:val="00407604"/>
    <w:rsid w:val="00424832"/>
    <w:rsid w:val="00426A9C"/>
    <w:rsid w:val="00432025"/>
    <w:rsid w:val="0043324F"/>
    <w:rsid w:val="00434A30"/>
    <w:rsid w:val="00443C4E"/>
    <w:rsid w:val="00450484"/>
    <w:rsid w:val="00460C35"/>
    <w:rsid w:val="004777D0"/>
    <w:rsid w:val="004825FF"/>
    <w:rsid w:val="00490BF2"/>
    <w:rsid w:val="00497A71"/>
    <w:rsid w:val="004A58C9"/>
    <w:rsid w:val="004A60B1"/>
    <w:rsid w:val="004B122F"/>
    <w:rsid w:val="004B5EC5"/>
    <w:rsid w:val="004B62BA"/>
    <w:rsid w:val="004B7EEF"/>
    <w:rsid w:val="004C5E91"/>
    <w:rsid w:val="004E0B61"/>
    <w:rsid w:val="004E57AF"/>
    <w:rsid w:val="004F3DD8"/>
    <w:rsid w:val="00531545"/>
    <w:rsid w:val="0053654C"/>
    <w:rsid w:val="00543F30"/>
    <w:rsid w:val="005607B8"/>
    <w:rsid w:val="005735C3"/>
    <w:rsid w:val="005876C3"/>
    <w:rsid w:val="005A0E9A"/>
    <w:rsid w:val="005E1355"/>
    <w:rsid w:val="005E52AD"/>
    <w:rsid w:val="00604D6F"/>
    <w:rsid w:val="006248F9"/>
    <w:rsid w:val="00626E52"/>
    <w:rsid w:val="006270FD"/>
    <w:rsid w:val="0063496B"/>
    <w:rsid w:val="00644AFC"/>
    <w:rsid w:val="00666DE4"/>
    <w:rsid w:val="006671D7"/>
    <w:rsid w:val="00667C0B"/>
    <w:rsid w:val="006747D4"/>
    <w:rsid w:val="00675A4D"/>
    <w:rsid w:val="0068272D"/>
    <w:rsid w:val="00682BF3"/>
    <w:rsid w:val="006B4634"/>
    <w:rsid w:val="006C5AA6"/>
    <w:rsid w:val="006D0A53"/>
    <w:rsid w:val="006D2AB0"/>
    <w:rsid w:val="006E2190"/>
    <w:rsid w:val="006E393D"/>
    <w:rsid w:val="00700DF1"/>
    <w:rsid w:val="007272F1"/>
    <w:rsid w:val="0073281D"/>
    <w:rsid w:val="0073679F"/>
    <w:rsid w:val="00736F4D"/>
    <w:rsid w:val="007372D0"/>
    <w:rsid w:val="0077096E"/>
    <w:rsid w:val="00794D23"/>
    <w:rsid w:val="007B02A9"/>
    <w:rsid w:val="007B79B0"/>
    <w:rsid w:val="007D0E60"/>
    <w:rsid w:val="007D678B"/>
    <w:rsid w:val="007D79CB"/>
    <w:rsid w:val="007E0F02"/>
    <w:rsid w:val="007E3E89"/>
    <w:rsid w:val="007F347E"/>
    <w:rsid w:val="007F7B05"/>
    <w:rsid w:val="007F7D51"/>
    <w:rsid w:val="00806933"/>
    <w:rsid w:val="00806B1A"/>
    <w:rsid w:val="00817C8C"/>
    <w:rsid w:val="00842E1C"/>
    <w:rsid w:val="0084577F"/>
    <w:rsid w:val="00851796"/>
    <w:rsid w:val="00883407"/>
    <w:rsid w:val="00895450"/>
    <w:rsid w:val="008B0D54"/>
    <w:rsid w:val="008B2AEE"/>
    <w:rsid w:val="008B560F"/>
    <w:rsid w:val="008B6C48"/>
    <w:rsid w:val="008C16E1"/>
    <w:rsid w:val="008C2697"/>
    <w:rsid w:val="008E0EAA"/>
    <w:rsid w:val="008F1844"/>
    <w:rsid w:val="008F40E6"/>
    <w:rsid w:val="009078B7"/>
    <w:rsid w:val="009277EF"/>
    <w:rsid w:val="00932339"/>
    <w:rsid w:val="0094248C"/>
    <w:rsid w:val="00945466"/>
    <w:rsid w:val="00954112"/>
    <w:rsid w:val="009568CF"/>
    <w:rsid w:val="009600D2"/>
    <w:rsid w:val="00972528"/>
    <w:rsid w:val="00973AE3"/>
    <w:rsid w:val="00990368"/>
    <w:rsid w:val="00995653"/>
    <w:rsid w:val="00996432"/>
    <w:rsid w:val="009A2C95"/>
    <w:rsid w:val="009D3CFA"/>
    <w:rsid w:val="009E0C3F"/>
    <w:rsid w:val="009E605A"/>
    <w:rsid w:val="009E7EF3"/>
    <w:rsid w:val="009F06E7"/>
    <w:rsid w:val="009F74C0"/>
    <w:rsid w:val="00A24EF8"/>
    <w:rsid w:val="00A3438D"/>
    <w:rsid w:val="00A3595F"/>
    <w:rsid w:val="00A36244"/>
    <w:rsid w:val="00A55E0C"/>
    <w:rsid w:val="00A655D8"/>
    <w:rsid w:val="00A80EDD"/>
    <w:rsid w:val="00A8361C"/>
    <w:rsid w:val="00A91EDE"/>
    <w:rsid w:val="00A92B6C"/>
    <w:rsid w:val="00AB2CD8"/>
    <w:rsid w:val="00AB4EC9"/>
    <w:rsid w:val="00AB6A2A"/>
    <w:rsid w:val="00AC3E7A"/>
    <w:rsid w:val="00AC7A0C"/>
    <w:rsid w:val="00AD4058"/>
    <w:rsid w:val="00AE20F6"/>
    <w:rsid w:val="00AE4588"/>
    <w:rsid w:val="00AF3B3B"/>
    <w:rsid w:val="00AF685B"/>
    <w:rsid w:val="00B12B69"/>
    <w:rsid w:val="00B17A57"/>
    <w:rsid w:val="00B31E2D"/>
    <w:rsid w:val="00B41F7F"/>
    <w:rsid w:val="00B62499"/>
    <w:rsid w:val="00B644A9"/>
    <w:rsid w:val="00B663B2"/>
    <w:rsid w:val="00B66B0F"/>
    <w:rsid w:val="00B670DF"/>
    <w:rsid w:val="00B81CC7"/>
    <w:rsid w:val="00B82A2F"/>
    <w:rsid w:val="00B8304B"/>
    <w:rsid w:val="00B847CC"/>
    <w:rsid w:val="00B87138"/>
    <w:rsid w:val="00B93A34"/>
    <w:rsid w:val="00BB7489"/>
    <w:rsid w:val="00BC275D"/>
    <w:rsid w:val="00BD25D8"/>
    <w:rsid w:val="00BD7872"/>
    <w:rsid w:val="00BE125E"/>
    <w:rsid w:val="00BE3F4B"/>
    <w:rsid w:val="00BF2DD5"/>
    <w:rsid w:val="00BF3110"/>
    <w:rsid w:val="00BF4467"/>
    <w:rsid w:val="00BF5450"/>
    <w:rsid w:val="00C05820"/>
    <w:rsid w:val="00C307F2"/>
    <w:rsid w:val="00C37BBB"/>
    <w:rsid w:val="00C41EC7"/>
    <w:rsid w:val="00C54F7A"/>
    <w:rsid w:val="00C552A9"/>
    <w:rsid w:val="00C57994"/>
    <w:rsid w:val="00C60B1A"/>
    <w:rsid w:val="00C6725A"/>
    <w:rsid w:val="00C7132F"/>
    <w:rsid w:val="00C7543E"/>
    <w:rsid w:val="00C75946"/>
    <w:rsid w:val="00C85413"/>
    <w:rsid w:val="00CA6A73"/>
    <w:rsid w:val="00CB5594"/>
    <w:rsid w:val="00CC4255"/>
    <w:rsid w:val="00CC5023"/>
    <w:rsid w:val="00CD3582"/>
    <w:rsid w:val="00CD55E1"/>
    <w:rsid w:val="00CE2EF1"/>
    <w:rsid w:val="00CF0DC1"/>
    <w:rsid w:val="00CF7A37"/>
    <w:rsid w:val="00CF7B21"/>
    <w:rsid w:val="00D121F2"/>
    <w:rsid w:val="00D14DD7"/>
    <w:rsid w:val="00D20531"/>
    <w:rsid w:val="00D267BE"/>
    <w:rsid w:val="00D30F52"/>
    <w:rsid w:val="00D329B6"/>
    <w:rsid w:val="00D41389"/>
    <w:rsid w:val="00D6476D"/>
    <w:rsid w:val="00D667F9"/>
    <w:rsid w:val="00D77DA8"/>
    <w:rsid w:val="00D81EDA"/>
    <w:rsid w:val="00D8283E"/>
    <w:rsid w:val="00D82F3F"/>
    <w:rsid w:val="00D8322A"/>
    <w:rsid w:val="00D93E70"/>
    <w:rsid w:val="00DA6CCC"/>
    <w:rsid w:val="00DB4E33"/>
    <w:rsid w:val="00DC203A"/>
    <w:rsid w:val="00DD1DC1"/>
    <w:rsid w:val="00DD38C3"/>
    <w:rsid w:val="00DD51A2"/>
    <w:rsid w:val="00DE52F3"/>
    <w:rsid w:val="00DF1760"/>
    <w:rsid w:val="00DF3CC7"/>
    <w:rsid w:val="00DF426D"/>
    <w:rsid w:val="00DF54E9"/>
    <w:rsid w:val="00DF634E"/>
    <w:rsid w:val="00E03C34"/>
    <w:rsid w:val="00E13A1D"/>
    <w:rsid w:val="00E2317B"/>
    <w:rsid w:val="00E346ED"/>
    <w:rsid w:val="00E50EEC"/>
    <w:rsid w:val="00E5324D"/>
    <w:rsid w:val="00E74013"/>
    <w:rsid w:val="00E80937"/>
    <w:rsid w:val="00E97F82"/>
    <w:rsid w:val="00EC3720"/>
    <w:rsid w:val="00EE1229"/>
    <w:rsid w:val="00EE212C"/>
    <w:rsid w:val="00EE2392"/>
    <w:rsid w:val="00EE6F45"/>
    <w:rsid w:val="00EF6F7C"/>
    <w:rsid w:val="00F06BEF"/>
    <w:rsid w:val="00F10663"/>
    <w:rsid w:val="00F1361A"/>
    <w:rsid w:val="00F179EB"/>
    <w:rsid w:val="00F37053"/>
    <w:rsid w:val="00F44170"/>
    <w:rsid w:val="00F444EF"/>
    <w:rsid w:val="00F56708"/>
    <w:rsid w:val="00F7777B"/>
    <w:rsid w:val="00F8585A"/>
    <w:rsid w:val="00F9082D"/>
    <w:rsid w:val="00F9112F"/>
    <w:rsid w:val="00FC379D"/>
    <w:rsid w:val="00FE2BB5"/>
    <w:rsid w:val="00FE319E"/>
    <w:rsid w:val="00FE3AE9"/>
    <w:rsid w:val="00FF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367FF"/>
  <w15:chartTrackingRefBased/>
  <w15:docId w15:val="{22F7CCE9-0B59-494E-8CE2-B2C7A82A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025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83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83E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83E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283E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83E"/>
    <w:pPr>
      <w:keepNext/>
      <w:keepLines/>
      <w:spacing w:before="40" w:after="0"/>
      <w:outlineLvl w:val="5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rsid w:val="00D8283E"/>
    <w:rPr>
      <w:rFonts w:ascii="Courier New" w:hAnsi="Courier New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8283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83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8283E"/>
    <w:pPr>
      <w:spacing w:after="0" w:line="240" w:lineRule="auto"/>
    </w:pPr>
    <w:rPr>
      <w:rFonts w:ascii="Times New Roman" w:hAnsi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8283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283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283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283E"/>
    <w:rPr>
      <w:rFonts w:ascii="Times New Roman" w:eastAsiaTheme="majorEastAsia" w:hAnsi="Times New Roman" w:cstheme="majorBidi"/>
      <w:i/>
      <w:iCs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83E"/>
    <w:rPr>
      <w:rFonts w:ascii="Times New Roman" w:eastAsiaTheme="majorEastAsia" w:hAnsi="Times New Roman" w:cstheme="majorBidi"/>
      <w:sz w:val="20"/>
    </w:rPr>
  </w:style>
  <w:style w:type="character" w:styleId="SubtleEmphasis">
    <w:name w:val="Subtle Emphasis"/>
    <w:basedOn w:val="DefaultParagraphFont"/>
    <w:uiPriority w:val="19"/>
    <w:qFormat/>
    <w:rsid w:val="00D8283E"/>
    <w:rPr>
      <w:rFonts w:ascii="Times New Roman" w:hAnsi="Times New Roman"/>
      <w:i/>
      <w:iCs/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8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283E"/>
    <w:rPr>
      <w:rFonts w:ascii="Times New Roman" w:eastAsiaTheme="minorEastAsia" w:hAnsi="Times New Roman"/>
      <w:color w:val="5A5A5A" w:themeColor="text1" w:themeTint="A5"/>
      <w:spacing w:val="15"/>
      <w:sz w:val="20"/>
    </w:rPr>
  </w:style>
  <w:style w:type="paragraph" w:styleId="ListParagraph">
    <w:name w:val="List Paragraph"/>
    <w:basedOn w:val="Normal"/>
    <w:uiPriority w:val="34"/>
    <w:qFormat/>
    <w:rsid w:val="00172CD8"/>
    <w:pPr>
      <w:ind w:left="720"/>
      <w:contextualSpacing/>
    </w:pPr>
  </w:style>
  <w:style w:type="table" w:styleId="TableGrid">
    <w:name w:val="Table Grid"/>
    <w:basedOn w:val="TableNormal"/>
    <w:uiPriority w:val="39"/>
    <w:rsid w:val="00770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46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4603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D3CF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D51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cikit-learn.org/stable/modules/generated/sklearn.model_selection.GridSearchCV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cikit-learn.org/stable/modules/generated/sklearn.model_selection.ShuffleSplit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cikit-learn.org/stable/modules/generated/sklearn.model_selection.StratifiedKFold.htm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hyperlink" Target="https://scikit-learn.org/stable/modules/generated/sklearn.svm.SVC.html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scikit-learn.org/stable/modules/generated/sklearn.linear_model.LogisticRegression.html" TargetMode="External"/><Relationship Id="rId14" Type="http://schemas.openxmlformats.org/officeDocument/2006/relationships/hyperlink" Target="https://scikit-learn.org/stable/modules/generated/sklearn.model_selection.RandomizedSearchCV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kelley\Documents\Custom%20Office%20Templates\assignment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5A834CBFED743EF84A471C792D51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F07D1-87C4-4532-A278-07E0CB8824C1}"/>
      </w:docPartPr>
      <w:docPartBody>
        <w:p w:rsidR="00785FB0" w:rsidRDefault="00785FB0">
          <w:pPr>
            <w:pStyle w:val="A5A834CBFED743EF84A471C792D5123D"/>
          </w:pPr>
          <w:r w:rsidRPr="00644AFC">
            <w:rPr>
              <w:rStyle w:val="PlaceholderText"/>
              <w:b/>
              <w:bCs/>
            </w:rPr>
            <w:t>Assignment Name/Number</w:t>
          </w:r>
        </w:p>
      </w:docPartBody>
    </w:docPart>
    <w:docPart>
      <w:docPartPr>
        <w:name w:val="5CD80CC8F8744B1B9C9C0BA432C1B9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301B9-801C-4B21-86FB-57D07C307974}"/>
      </w:docPartPr>
      <w:docPartBody>
        <w:p w:rsidR="00785FB0" w:rsidRDefault="00785FB0">
          <w:pPr>
            <w:pStyle w:val="5CD80CC8F8744B1B9C9C0BA432C1B9FB"/>
          </w:pPr>
          <w:r>
            <w:rPr>
              <w:rStyle w:val="PlaceholderText"/>
              <w:b/>
              <w:bCs/>
            </w:rPr>
            <w:t>Course</w:t>
          </w:r>
          <w:r w:rsidRPr="00644AFC">
            <w:rPr>
              <w:rStyle w:val="PlaceholderText"/>
              <w:b/>
              <w:bCs/>
            </w:rPr>
            <w:t xml:space="preserve"> N</w:t>
          </w:r>
          <w:r>
            <w:rPr>
              <w:rStyle w:val="PlaceholderText"/>
              <w:b/>
              <w:bCs/>
            </w:rPr>
            <w:t>umber</w:t>
          </w:r>
          <w:r w:rsidRPr="00644AFC">
            <w:rPr>
              <w:rStyle w:val="PlaceholderText"/>
              <w:b/>
              <w:bCs/>
            </w:rPr>
            <w:t>/</w:t>
          </w:r>
          <w:r>
            <w:rPr>
              <w:rStyle w:val="PlaceholderText"/>
              <w:b/>
              <w:bCs/>
            </w:rPr>
            <w:t xml:space="preserve"> Section </w:t>
          </w:r>
          <w:r w:rsidRPr="00644AFC">
            <w:rPr>
              <w:rStyle w:val="PlaceholderText"/>
              <w:b/>
              <w:bCs/>
            </w:rPr>
            <w:t>Number</w:t>
          </w:r>
        </w:p>
      </w:docPartBody>
    </w:docPart>
    <w:docPart>
      <w:docPartPr>
        <w:name w:val="10063FC7C15B419285CF791DCD4A5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05C01-66DD-4111-A4EC-61B70318E8F9}"/>
      </w:docPartPr>
      <w:docPartBody>
        <w:p w:rsidR="00785FB0" w:rsidRDefault="00785FB0">
          <w:pPr>
            <w:pStyle w:val="10063FC7C15B419285CF791DCD4A5443"/>
          </w:pPr>
          <w:r>
            <w:rPr>
              <w:rStyle w:val="PlaceholderText"/>
              <w:b/>
              <w:bCs/>
            </w:rPr>
            <w:t>Course Name</w:t>
          </w:r>
        </w:p>
      </w:docPartBody>
    </w:docPart>
    <w:docPart>
      <w:docPartPr>
        <w:name w:val="42AABE1AC3CB4817936E2A3E98AF4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34BAB-8280-469E-8FA4-298890880A5A}"/>
      </w:docPartPr>
      <w:docPartBody>
        <w:p w:rsidR="00785FB0" w:rsidRDefault="00785FB0">
          <w:pPr>
            <w:pStyle w:val="42AABE1AC3CB4817936E2A3E98AF42AD"/>
          </w:pPr>
          <w:r>
            <w:rPr>
              <w:rStyle w:val="PlaceholderText"/>
              <w:b/>
              <w:bCs/>
            </w:rPr>
            <w:t>Semester/Year</w:t>
          </w:r>
        </w:p>
      </w:docPartBody>
    </w:docPart>
    <w:docPart>
      <w:docPartPr>
        <w:name w:val="28A2FB704FC140A1B26A3657F851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19C7B-A027-4424-ACB9-5B8C83338798}"/>
      </w:docPartPr>
      <w:docPartBody>
        <w:p w:rsidR="00785FB0" w:rsidRDefault="00785FB0">
          <w:pPr>
            <w:pStyle w:val="28A2FB704FC140A1B26A3657F8510AD9"/>
          </w:pPr>
          <w:r>
            <w:rPr>
              <w:rStyle w:val="PlaceholderText"/>
              <w:b/>
              <w:bCs/>
            </w:rPr>
            <w:t>Assignment Title</w:t>
          </w:r>
        </w:p>
      </w:docPartBody>
    </w:docPart>
    <w:docPart>
      <w:docPartPr>
        <w:name w:val="D4CA38F7DC804C89AC4FAFB0F3D4F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27E03-590A-4CE6-B902-F9E6CF0451D2}"/>
      </w:docPartPr>
      <w:docPartBody>
        <w:p w:rsidR="00785FB0" w:rsidRDefault="00785FB0">
          <w:pPr>
            <w:pStyle w:val="D4CA38F7DC804C89AC4FAFB0F3D4F372"/>
          </w:pPr>
          <w:r>
            <w:rPr>
              <w:rStyle w:val="PlaceholderText"/>
            </w:rPr>
            <w:t>Provide two or three sentences explaining the goal/purpose for completing this assignment.</w:t>
          </w:r>
        </w:p>
      </w:docPartBody>
    </w:docPart>
    <w:docPart>
      <w:docPartPr>
        <w:name w:val="9A5EFCB14A724928A711B6EAF907D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2090D-65A2-4B55-AE93-D72A740AE609}"/>
      </w:docPartPr>
      <w:docPartBody>
        <w:p w:rsidR="00785FB0" w:rsidRDefault="00785FB0">
          <w:pPr>
            <w:pStyle w:val="9A5EFCB14A724928A711B6EAF907D4CC"/>
          </w:pPr>
          <w:r>
            <w:rPr>
              <w:rStyle w:val="PlaceholderText"/>
            </w:rPr>
            <w:t>Provide instructions for submitting the project (Moodle, GitHub, etc.)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FB0"/>
    <w:rsid w:val="00074B82"/>
    <w:rsid w:val="00561B43"/>
    <w:rsid w:val="005D6DC6"/>
    <w:rsid w:val="00785FB0"/>
    <w:rsid w:val="007F1D44"/>
    <w:rsid w:val="00886B32"/>
    <w:rsid w:val="009725EA"/>
    <w:rsid w:val="00DF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5FB0"/>
    <w:rPr>
      <w:color w:val="808080"/>
    </w:rPr>
  </w:style>
  <w:style w:type="paragraph" w:customStyle="1" w:styleId="A5A834CBFED743EF84A471C792D5123D">
    <w:name w:val="A5A834CBFED743EF84A471C792D5123D"/>
  </w:style>
  <w:style w:type="paragraph" w:customStyle="1" w:styleId="5CD80CC8F8744B1B9C9C0BA432C1B9FB">
    <w:name w:val="5CD80CC8F8744B1B9C9C0BA432C1B9FB"/>
  </w:style>
  <w:style w:type="paragraph" w:customStyle="1" w:styleId="10063FC7C15B419285CF791DCD4A5443">
    <w:name w:val="10063FC7C15B419285CF791DCD4A5443"/>
  </w:style>
  <w:style w:type="paragraph" w:customStyle="1" w:styleId="42AABE1AC3CB4817936E2A3E98AF42AD">
    <w:name w:val="42AABE1AC3CB4817936E2A3E98AF42AD"/>
  </w:style>
  <w:style w:type="paragraph" w:customStyle="1" w:styleId="28A2FB704FC140A1B26A3657F8510AD9">
    <w:name w:val="28A2FB704FC140A1B26A3657F8510AD9"/>
  </w:style>
  <w:style w:type="paragraph" w:customStyle="1" w:styleId="D4CA38F7DC804C89AC4FAFB0F3D4F372">
    <w:name w:val="D4CA38F7DC804C89AC4FAFB0F3D4F372"/>
  </w:style>
  <w:style w:type="paragraph" w:customStyle="1" w:styleId="9A5EFCB14A724928A711B6EAF907D4CC">
    <w:name w:val="9A5EFCB14A724928A711B6EAF907D4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FCF2F01DFAB241BCA67690C67CEB51" ma:contentTypeVersion="35" ma:contentTypeDescription="Create a new document." ma:contentTypeScope="" ma:versionID="5cb7443fd9641203b2a5979603db55ed">
  <xsd:schema xmlns:xsd="http://www.w3.org/2001/XMLSchema" xmlns:xs="http://www.w3.org/2001/XMLSchema" xmlns:p="http://schemas.microsoft.com/office/2006/metadata/properties" xmlns:ns1="http://schemas.microsoft.com/sharepoint/v3" xmlns:ns3="423c2801-f881-4cb2-bfb4-f0a47a021e21" xmlns:ns4="6b730956-c03c-4e9c-97e0-d2492fdce057" targetNamespace="http://schemas.microsoft.com/office/2006/metadata/properties" ma:root="true" ma:fieldsID="7ff3e40e168ef26e4c1c15cc45cbbc4f" ns1:_="" ns3:_="" ns4:_="">
    <xsd:import namespace="http://schemas.microsoft.com/sharepoint/v3"/>
    <xsd:import namespace="423c2801-f881-4cb2-bfb4-f0a47a021e21"/>
    <xsd:import namespace="6b730956-c03c-4e9c-97e0-d2492fdce0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4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3c2801-f881-4cb2-bfb4-f0a47a021e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7" nillable="true" ma:displayName="Notebook Type" ma:internalName="NotebookType">
      <xsd:simpleType>
        <xsd:restriction base="dms:Text"/>
      </xsd:simpleType>
    </xsd:element>
    <xsd:element name="FolderType" ma:index="18" nillable="true" ma:displayName="Folder Type" ma:internalName="FolderType">
      <xsd:simpleType>
        <xsd:restriction base="dms:Text"/>
      </xsd:simpleType>
    </xsd:element>
    <xsd:element name="CultureName" ma:index="19" nillable="true" ma:displayName="Culture Name" ma:internalName="CultureName">
      <xsd:simpleType>
        <xsd:restriction base="dms:Text"/>
      </xsd:simpleType>
    </xsd:element>
    <xsd:element name="AppVersion" ma:index="20" nillable="true" ma:displayName="App Version" ma:internalName="AppVersion">
      <xsd:simpleType>
        <xsd:restriction base="dms:Text"/>
      </xsd:simpleType>
    </xsd:element>
    <xsd:element name="TeamsChannelId" ma:index="21" nillable="true" ma:displayName="Teams Channel Id" ma:internalName="TeamsChannelId">
      <xsd:simpleType>
        <xsd:restriction base="dms:Text"/>
      </xsd:simpleType>
    </xsd:element>
    <xsd:element name="Owner" ma:index="22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3" nillable="true" ma:displayName="Math Settings" ma:internalName="Math_Settings">
      <xsd:simpleType>
        <xsd:restriction base="dms:Text"/>
      </xsd:simpleType>
    </xsd:element>
    <xsd:element name="DefaultSectionNames" ma:index="2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5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9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0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1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2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3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4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5" nillable="true" ma:displayName="Is Collaboration Space Locked" ma:internalName="Is_Collaboration_Space_Locked">
      <xsd:simpleType>
        <xsd:restriction base="dms:Boolean"/>
      </xsd:simpleType>
    </xsd:element>
    <xsd:element name="IsNotebookLocked" ma:index="36" nillable="true" ma:displayName="Is Notebook Locked" ma:internalName="IsNotebookLocked">
      <xsd:simpleType>
        <xsd:restriction base="dms:Boolean"/>
      </xsd:simpleType>
    </xsd:element>
    <xsd:element name="MediaServiceAutoTags" ma:index="37" nillable="true" ma:displayName="Tags" ma:internalName="MediaServiceAutoTags" ma:readOnly="true">
      <xsd:simpleType>
        <xsd:restriction base="dms:Text"/>
      </xsd:simpleType>
    </xsd:element>
    <xsd:element name="MediaServiceDateTaken" ma:index="3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3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30956-c03c-4e9c-97e0-d2492fdce05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NotebookLocked xmlns="423c2801-f881-4cb2-bfb4-f0a47a021e21" xsi:nil="true"/>
    <Is_Collaboration_Space_Locked xmlns="423c2801-f881-4cb2-bfb4-f0a47a021e21" xsi:nil="true"/>
    <_ip_UnifiedCompliancePolicyUIAction xmlns="http://schemas.microsoft.com/sharepoint/v3" xsi:nil="true"/>
    <CultureName xmlns="423c2801-f881-4cb2-bfb4-f0a47a021e21" xsi:nil="true"/>
    <Distribution_Groups xmlns="423c2801-f881-4cb2-bfb4-f0a47a021e21" xsi:nil="true"/>
    <DefaultSectionNames xmlns="423c2801-f881-4cb2-bfb4-f0a47a021e21" xsi:nil="true"/>
    <Has_Teacher_Only_SectionGroup xmlns="423c2801-f881-4cb2-bfb4-f0a47a021e21" xsi:nil="true"/>
    <FolderType xmlns="423c2801-f881-4cb2-bfb4-f0a47a021e21" xsi:nil="true"/>
    <Owner xmlns="423c2801-f881-4cb2-bfb4-f0a47a021e21">
      <UserInfo>
        <DisplayName/>
        <AccountId xsi:nil="true"/>
        <AccountType/>
      </UserInfo>
    </Owner>
    <_ip_UnifiedCompliancePolicyProperties xmlns="http://schemas.microsoft.com/sharepoint/v3" xsi:nil="true"/>
    <NotebookType xmlns="423c2801-f881-4cb2-bfb4-f0a47a021e21" xsi:nil="true"/>
    <Teachers xmlns="423c2801-f881-4cb2-bfb4-f0a47a021e21">
      <UserInfo>
        <DisplayName/>
        <AccountId xsi:nil="true"/>
        <AccountType/>
      </UserInfo>
    </Teachers>
    <LMS_Mappings xmlns="423c2801-f881-4cb2-bfb4-f0a47a021e21" xsi:nil="true"/>
    <Invited_Teachers xmlns="423c2801-f881-4cb2-bfb4-f0a47a021e21" xsi:nil="true"/>
    <Invited_Students xmlns="423c2801-f881-4cb2-bfb4-f0a47a021e21" xsi:nil="true"/>
    <Math_Settings xmlns="423c2801-f881-4cb2-bfb4-f0a47a021e21" xsi:nil="true"/>
    <Self_Registration_Enabled xmlns="423c2801-f881-4cb2-bfb4-f0a47a021e21" xsi:nil="true"/>
    <AppVersion xmlns="423c2801-f881-4cb2-bfb4-f0a47a021e21" xsi:nil="true"/>
    <TeamsChannelId xmlns="423c2801-f881-4cb2-bfb4-f0a47a021e21" xsi:nil="true"/>
    <Templates xmlns="423c2801-f881-4cb2-bfb4-f0a47a021e21" xsi:nil="true"/>
    <Students xmlns="423c2801-f881-4cb2-bfb4-f0a47a021e21">
      <UserInfo>
        <DisplayName/>
        <AccountId xsi:nil="true"/>
        <AccountType/>
      </UserInfo>
    </Students>
    <Student_Groups xmlns="423c2801-f881-4cb2-bfb4-f0a47a021e21">
      <UserInfo>
        <DisplayName/>
        <AccountId xsi:nil="true"/>
        <AccountType/>
      </UserInfo>
    </Student_Groups>
  </documentManagement>
</p:properties>
</file>

<file path=customXml/itemProps1.xml><?xml version="1.0" encoding="utf-8"?>
<ds:datastoreItem xmlns:ds="http://schemas.openxmlformats.org/officeDocument/2006/customXml" ds:itemID="{BE3F1C2D-8E22-4271-8C7A-1A178EA854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28D5DD-CB1D-4E4D-92AB-A42E73AAA5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23c2801-f881-4cb2-bfb4-f0a47a021e21"/>
    <ds:schemaRef ds:uri="6b730956-c03c-4e9c-97e0-d2492fdce0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2C3760-77DB-44D7-882E-8CAD8F7CB9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0EF3FB-0ABD-44FB-AB5A-083177E6EE97}">
  <ds:schemaRefs>
    <ds:schemaRef ds:uri="http://schemas.microsoft.com/office/2006/metadata/properties"/>
    <ds:schemaRef ds:uri="http://schemas.microsoft.com/office/infopath/2007/PartnerControls"/>
    <ds:schemaRef ds:uri="423c2801-f881-4cb2-bfb4-f0a47a021e21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assignment_template</Template>
  <TotalTime>1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Kelley, Robert R.</dc:creator>
  <cp:keywords/>
  <dc:description/>
  <cp:lastModifiedBy>Sayani Sarkar</cp:lastModifiedBy>
  <cp:revision>2</cp:revision>
  <dcterms:created xsi:type="dcterms:W3CDTF">2022-09-29T01:18:00Z</dcterms:created>
  <dcterms:modified xsi:type="dcterms:W3CDTF">2022-09-29T01:18:00Z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0x01010022FCF2F01DFAB241BCA67690C67CEB51</vt:lpwstr>
  </property>
</Properties>
</file>